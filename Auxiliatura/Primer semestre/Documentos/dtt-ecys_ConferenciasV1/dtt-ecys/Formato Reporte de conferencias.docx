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8342264"/>
        <w:docPartObj>
          <w:docPartGallery w:val="Cover Pages"/>
          <w:docPartUnique/>
        </w:docPartObj>
      </w:sdtPr>
      <w:sdtEndPr>
        <w:rPr>
          <w:b/>
          <w:sz w:val="52"/>
          <w:szCs w:val="52"/>
          <w:lang w:val="es-GT"/>
        </w:rPr>
      </w:sdtEndPr>
      <w:sdtContent>
        <w:p w:rsidR="007E2AA4" w:rsidRDefault="007E2AA4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69696" w:themeColor="accent3"/>
              <w:bottom w:val="single" w:sz="36" w:space="0" w:color="969696" w:themeColor="accent3"/>
              <w:insideH w:val="single" w:sz="36" w:space="0" w:color="969696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990"/>
          </w:tblGrid>
          <w:tr w:rsidR="007E2AA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E2AA4" w:rsidRDefault="007E2AA4" w:rsidP="007E2AA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s-GT"/>
                      </w:rPr>
                      <w:t>Nombre de la conferencia</w:t>
                    </w:r>
                  </w:p>
                </w:tc>
              </w:sdtContent>
            </w:sdt>
          </w:tr>
          <w:tr w:rsidR="007E2AA4" w:rsidRPr="007E2AA4">
            <w:sdt>
              <w:sdtPr>
                <w:rPr>
                  <w:sz w:val="40"/>
                  <w:szCs w:val="40"/>
                  <w:lang w:val="es-GT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E2AA4" w:rsidRPr="007E2AA4" w:rsidRDefault="007E2AA4" w:rsidP="007E2AA4">
                    <w:pPr>
                      <w:pStyle w:val="Sinespaciado"/>
                      <w:rPr>
                        <w:sz w:val="40"/>
                        <w:szCs w:val="40"/>
                        <w:lang w:val="es-GT"/>
                      </w:rPr>
                    </w:pPr>
                    <w:r w:rsidRPr="007E2AA4">
                      <w:rPr>
                        <w:sz w:val="40"/>
                        <w:szCs w:val="40"/>
                        <w:lang w:val="es-GT"/>
                      </w:rPr>
                      <w:t xml:space="preserve">Nombre del curso, </w:t>
                    </w:r>
                    <w:r w:rsidR="000326E4" w:rsidRPr="007E2AA4">
                      <w:rPr>
                        <w:sz w:val="40"/>
                        <w:szCs w:val="40"/>
                        <w:lang w:val="es-GT"/>
                      </w:rPr>
                      <w:t>sección</w:t>
                    </w:r>
                    <w:r w:rsidRPr="007E2AA4">
                      <w:rPr>
                        <w:sz w:val="40"/>
                        <w:szCs w:val="40"/>
                        <w:lang w:val="es-GT"/>
                      </w:rPr>
                      <w:t xml:space="preserve"> y </w:t>
                    </w:r>
                    <w:r w:rsidR="000326E4" w:rsidRPr="007E2AA4">
                      <w:rPr>
                        <w:sz w:val="40"/>
                        <w:szCs w:val="40"/>
                        <w:lang w:val="es-GT"/>
                      </w:rPr>
                      <w:t>catedrático</w:t>
                    </w:r>
                  </w:p>
                </w:tc>
              </w:sdtContent>
            </w:sdt>
          </w:tr>
          <w:tr w:rsidR="007E2AA4" w:rsidRPr="007E2AA4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E2AA4" w:rsidRPr="007E2AA4" w:rsidRDefault="007E2AA4" w:rsidP="004A1B17">
                    <w:pPr>
                      <w:pStyle w:val="Sinespaciado"/>
                      <w:rPr>
                        <w:sz w:val="28"/>
                        <w:szCs w:val="28"/>
                        <w:lang w:val="es-GT"/>
                      </w:rPr>
                    </w:pPr>
                    <w:r>
                      <w:rPr>
                        <w:sz w:val="28"/>
                        <w:szCs w:val="28"/>
                        <w:lang w:val="es-GT"/>
                      </w:rPr>
                      <w:t xml:space="preserve">Nombre del </w:t>
                    </w:r>
                    <w:r w:rsidR="004A1B17">
                      <w:rPr>
                        <w:sz w:val="28"/>
                        <w:szCs w:val="28"/>
                        <w:lang w:val="es-GT"/>
                      </w:rPr>
                      <w:t xml:space="preserve">Tutor </w:t>
                    </w:r>
                    <w:r w:rsidR="00DB3D2C">
                      <w:rPr>
                        <w:sz w:val="28"/>
                        <w:szCs w:val="28"/>
                        <w:lang w:val="es-GT"/>
                      </w:rPr>
                      <w:t>Académico</w:t>
                    </w:r>
                  </w:p>
                </w:tc>
              </w:sdtContent>
            </w:sdt>
          </w:tr>
        </w:tbl>
        <w:p w:rsidR="007E2AA4" w:rsidRDefault="007E2AA4">
          <w:pPr>
            <w:rPr>
              <w:lang w:val="es-ES"/>
            </w:rPr>
          </w:pPr>
        </w:p>
        <w:p w:rsidR="007E2AA4" w:rsidRDefault="007E2AA4">
          <w:pPr>
            <w:rPr>
              <w:b/>
              <w:sz w:val="52"/>
              <w:szCs w:val="52"/>
              <w:lang w:val="es-GT"/>
            </w:rPr>
          </w:pPr>
          <w:r>
            <w:rPr>
              <w:b/>
              <w:sz w:val="52"/>
              <w:szCs w:val="52"/>
              <w:lang w:val="es-GT"/>
            </w:rPr>
            <w:br w:type="page"/>
          </w:r>
        </w:p>
      </w:sdtContent>
    </w:sdt>
    <w:p w:rsidR="007E2AA4" w:rsidRDefault="007E2AA4" w:rsidP="006C4B4E">
      <w:pPr>
        <w:spacing w:before="100" w:beforeAutospacing="1"/>
        <w:jc w:val="center"/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lastRenderedPageBreak/>
        <w:t>INTRODUCCION</w:t>
      </w:r>
    </w:p>
    <w:p w:rsidR="007E2AA4" w:rsidRDefault="007E2AA4" w:rsidP="007E2AA4">
      <w:pPr>
        <w:rPr>
          <w:lang w:val="es-GT"/>
        </w:rPr>
      </w:pPr>
      <w:r>
        <w:rPr>
          <w:lang w:val="es-GT"/>
        </w:rPr>
        <w:t xml:space="preserve">Se define un pequeño resumen de la conferencia o taller. </w:t>
      </w:r>
      <w:r w:rsidR="000326E4">
        <w:rPr>
          <w:lang w:val="es-GT"/>
        </w:rPr>
        <w:t>Dando</w:t>
      </w:r>
      <w:r>
        <w:rPr>
          <w:lang w:val="es-GT"/>
        </w:rPr>
        <w:t xml:space="preserve"> a entender la importancia del tema hacia el curso</w:t>
      </w:r>
    </w:p>
    <w:p w:rsidR="007E2AA4" w:rsidRDefault="007E2AA4">
      <w:pPr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br w:type="page"/>
      </w:r>
    </w:p>
    <w:p w:rsidR="007E2AA4" w:rsidRDefault="007E2AA4" w:rsidP="006C4B4E">
      <w:pPr>
        <w:spacing w:before="100" w:beforeAutospacing="1"/>
        <w:jc w:val="center"/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lastRenderedPageBreak/>
        <w:t>OBJETIVOS</w:t>
      </w:r>
    </w:p>
    <w:p w:rsidR="007E2AA4" w:rsidRDefault="007E2AA4" w:rsidP="007E2AA4">
      <w:pPr>
        <w:rPr>
          <w:lang w:val="es-GT"/>
        </w:rPr>
      </w:pPr>
      <w:r>
        <w:rPr>
          <w:lang w:val="es-GT"/>
        </w:rPr>
        <w:t>Se definen</w:t>
      </w:r>
      <w:r w:rsidR="000326E4">
        <w:rPr>
          <w:lang w:val="es-GT"/>
        </w:rPr>
        <w:t xml:space="preserve"> cuales fueron los objetivos a a</w:t>
      </w:r>
      <w:r>
        <w:rPr>
          <w:lang w:val="es-GT"/>
        </w:rPr>
        <w:t>lca</w:t>
      </w:r>
      <w:r w:rsidR="000326E4">
        <w:rPr>
          <w:lang w:val="es-GT"/>
        </w:rPr>
        <w:t>nza</w:t>
      </w:r>
      <w:r>
        <w:rPr>
          <w:lang w:val="es-GT"/>
        </w:rPr>
        <w:t>r por medio de la conferencia o taller</w:t>
      </w:r>
    </w:p>
    <w:p w:rsidR="007E2AA4" w:rsidRDefault="007E2AA4">
      <w:pPr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br w:type="page"/>
      </w:r>
    </w:p>
    <w:p w:rsidR="008E6671" w:rsidRPr="006E3E02" w:rsidRDefault="00061759" w:rsidP="006C4B4E">
      <w:pPr>
        <w:spacing w:before="100" w:beforeAutospacing="1"/>
        <w:jc w:val="center"/>
        <w:rPr>
          <w:b/>
          <w:sz w:val="52"/>
          <w:szCs w:val="52"/>
          <w:lang w:val="es-GT"/>
        </w:rPr>
      </w:pPr>
      <w:r w:rsidRPr="006E3E02">
        <w:rPr>
          <w:b/>
          <w:sz w:val="52"/>
          <w:szCs w:val="52"/>
          <w:lang w:val="es-GT"/>
        </w:rPr>
        <w:lastRenderedPageBreak/>
        <w:t>Proyecto</w:t>
      </w:r>
      <w:r w:rsidR="0044013D" w:rsidRPr="006E3E02">
        <w:rPr>
          <w:b/>
          <w:sz w:val="52"/>
          <w:szCs w:val="52"/>
          <w:lang w:val="es-GT"/>
        </w:rPr>
        <w:t xml:space="preserve"> </w:t>
      </w:r>
      <w:r w:rsidR="000F5520">
        <w:rPr>
          <w:b/>
          <w:sz w:val="52"/>
          <w:szCs w:val="52"/>
          <w:lang w:val="es-GT"/>
        </w:rPr>
        <w:t>Desarrollo</w:t>
      </w:r>
      <w:r w:rsidRPr="006E3E02">
        <w:rPr>
          <w:b/>
          <w:sz w:val="52"/>
          <w:szCs w:val="52"/>
          <w:lang w:val="es-GT"/>
        </w:rPr>
        <w:t xml:space="preserve"> de Transferencia</w:t>
      </w:r>
      <w:r w:rsidR="0044013D" w:rsidRPr="006E3E02">
        <w:rPr>
          <w:b/>
          <w:sz w:val="52"/>
          <w:szCs w:val="52"/>
          <w:lang w:val="es-GT"/>
        </w:rPr>
        <w:t xml:space="preserve"> </w:t>
      </w:r>
      <w:r w:rsidRPr="006E3E02">
        <w:rPr>
          <w:b/>
          <w:sz w:val="52"/>
          <w:szCs w:val="52"/>
          <w:lang w:val="es-GT"/>
        </w:rPr>
        <w:t>Tecnológica</w:t>
      </w:r>
      <w:r w:rsidR="009640F6">
        <w:rPr>
          <w:b/>
          <w:sz w:val="52"/>
          <w:szCs w:val="52"/>
          <w:lang w:val="es-GT"/>
        </w:rPr>
        <w:t>, Reporte final de Taller o Conferencias</w:t>
      </w:r>
    </w:p>
    <w:p w:rsidR="00660EF5" w:rsidRDefault="00660EF5" w:rsidP="006C4B4E">
      <w:pPr>
        <w:spacing w:before="100" w:beforeAutospacing="1"/>
        <w:jc w:val="center"/>
        <w:rPr>
          <w:b/>
          <w:color w:val="6E6E6E" w:themeColor="accent1" w:themeShade="80"/>
          <w:sz w:val="22"/>
          <w:szCs w:val="22"/>
          <w:lang w:val="es-GT"/>
        </w:rPr>
      </w:pPr>
    </w:p>
    <w:p w:rsidR="009B48F0" w:rsidRPr="009B48F0" w:rsidRDefault="009B48F0" w:rsidP="009B48F0">
      <w:pPr>
        <w:pStyle w:val="Ttulo2"/>
        <w:jc w:val="center"/>
        <w:rPr>
          <w:b/>
          <w:sz w:val="24"/>
          <w:szCs w:val="24"/>
          <w:lang w:val="es-GT"/>
        </w:rPr>
      </w:pPr>
      <w:r w:rsidRPr="009B48F0">
        <w:rPr>
          <w:b/>
          <w:sz w:val="24"/>
          <w:szCs w:val="24"/>
          <w:lang w:val="es-GT"/>
        </w:rPr>
        <w:t>Datos de Curso</w:t>
      </w: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Nombre del Curso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_________________________________________________________</w:t>
      </w: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Nombre del Catedrático(a):</w:t>
      </w:r>
      <w:r w:rsidR="009B48F0" w:rsidRPr="00483C96">
        <w:rPr>
          <w:b/>
          <w:lang w:val="es-GT"/>
        </w:rPr>
        <w:t>___________________________________________________</w:t>
      </w:r>
    </w:p>
    <w:p w:rsidR="00660EF5" w:rsidRPr="00483C96" w:rsidRDefault="004A1B17" w:rsidP="00660EF5">
      <w:pPr>
        <w:pStyle w:val="Sinespaciado"/>
        <w:rPr>
          <w:b/>
          <w:lang w:val="es-GT"/>
        </w:rPr>
      </w:pPr>
      <w:r>
        <w:rPr>
          <w:b/>
          <w:lang w:val="es-GT"/>
        </w:rPr>
        <w:t>Nombre del Tutor Academico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_____________________________________________</w:t>
      </w:r>
    </w:p>
    <w:p w:rsidR="00FD1849" w:rsidRPr="00483C96" w:rsidRDefault="00FD1849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 xml:space="preserve">Carnet: </w:t>
      </w:r>
      <w:r w:rsidR="009B48F0" w:rsidRPr="00483C96">
        <w:rPr>
          <w:b/>
          <w:lang w:val="es-GT"/>
        </w:rPr>
        <w:t>___________________________________________________________________</w:t>
      </w:r>
    </w:p>
    <w:p w:rsidR="00FD1849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Código del curso</w:t>
      </w:r>
      <w:r w:rsidR="000326E4" w:rsidRPr="00483C96">
        <w:rPr>
          <w:b/>
          <w:lang w:val="es-GT"/>
        </w:rPr>
        <w:t>:</w:t>
      </w:r>
      <w:r w:rsidR="000326E4" w:rsidRPr="00483C96">
        <w:rPr>
          <w:rStyle w:val="Estilo1"/>
          <w:b/>
          <w:sz w:val="20"/>
          <w:lang w:val="es-GT"/>
        </w:rPr>
        <w:t xml:space="preserve"> _</w:t>
      </w:r>
      <w:r w:rsidR="009B48F0" w:rsidRPr="00483C96">
        <w:rPr>
          <w:rStyle w:val="Estilo1"/>
          <w:b/>
          <w:sz w:val="20"/>
          <w:lang w:val="es-GT"/>
        </w:rPr>
        <w:t>___________________________</w:t>
      </w:r>
      <w:r w:rsidR="0044013D" w:rsidRPr="00483C96">
        <w:rPr>
          <w:rStyle w:val="Estilo1"/>
          <w:b/>
          <w:sz w:val="20"/>
          <w:lang w:val="es-GT"/>
        </w:rPr>
        <w:t xml:space="preserve">   </w:t>
      </w:r>
      <w:r w:rsidR="0044013D" w:rsidRPr="00483C96">
        <w:rPr>
          <w:b/>
          <w:lang w:val="es-GT"/>
        </w:rPr>
        <w:t xml:space="preserve"> </w:t>
      </w:r>
      <w:r w:rsidR="009B48F0" w:rsidRPr="00483C96">
        <w:rPr>
          <w:b/>
          <w:lang w:val="es-GT"/>
        </w:rPr>
        <w:t>Sección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</w:t>
      </w:r>
    </w:p>
    <w:p w:rsidR="009B48F0" w:rsidRDefault="009B48F0" w:rsidP="00660EF5">
      <w:pPr>
        <w:pStyle w:val="Sinespaciado"/>
        <w:rPr>
          <w:b/>
          <w:sz w:val="22"/>
          <w:szCs w:val="22"/>
          <w:lang w:val="es-GT"/>
        </w:rPr>
      </w:pPr>
    </w:p>
    <w:p w:rsidR="009B48F0" w:rsidRDefault="009B48F0" w:rsidP="00660EF5">
      <w:pPr>
        <w:pStyle w:val="Sinespaciado"/>
        <w:rPr>
          <w:b/>
          <w:sz w:val="22"/>
          <w:szCs w:val="22"/>
          <w:lang w:val="es-GT"/>
        </w:rPr>
      </w:pPr>
    </w:p>
    <w:p w:rsidR="009B48F0" w:rsidRPr="009B48F0" w:rsidRDefault="009B48F0" w:rsidP="009B48F0">
      <w:pPr>
        <w:pStyle w:val="Sinespaciado"/>
        <w:jc w:val="center"/>
        <w:rPr>
          <w:b/>
          <w:sz w:val="24"/>
          <w:szCs w:val="24"/>
          <w:lang w:val="es-GT"/>
        </w:rPr>
      </w:pPr>
      <w:r w:rsidRPr="009B48F0">
        <w:rPr>
          <w:b/>
          <w:sz w:val="24"/>
          <w:szCs w:val="24"/>
          <w:lang w:val="es-GT"/>
        </w:rPr>
        <w:t>DATOS DE LA CONFERENCIA</w:t>
      </w:r>
    </w:p>
    <w:p w:rsidR="009B48F0" w:rsidRPr="009B48F0" w:rsidRDefault="009B48F0" w:rsidP="009B48F0">
      <w:pPr>
        <w:pStyle w:val="Sinespaciado"/>
        <w:jc w:val="center"/>
        <w:rPr>
          <w:lang w:val="es-GT"/>
        </w:rPr>
      </w:pP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Fecha</w:t>
      </w:r>
      <w:r w:rsidR="00FD1849" w:rsidRPr="00483C96">
        <w:rPr>
          <w:b/>
          <w:lang w:val="es-GT"/>
        </w:rPr>
        <w:t xml:space="preserve"> de la conferencia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____________________________________________________</w:t>
      </w:r>
    </w:p>
    <w:p w:rsidR="009B48F0" w:rsidRPr="00483C96" w:rsidRDefault="009B48F0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Número de estudiantes asignados al curso</w:t>
      </w:r>
      <w:r w:rsidR="000326E4" w:rsidRPr="00483C96">
        <w:rPr>
          <w:b/>
          <w:lang w:val="es-GT"/>
        </w:rPr>
        <w:t>: _</w:t>
      </w:r>
      <w:r w:rsidRPr="00483C96">
        <w:rPr>
          <w:b/>
          <w:lang w:val="es-GT"/>
        </w:rPr>
        <w:t>_____________________________________</w:t>
      </w: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Número de estudiantes asignados al curso que asistieron al curso que asistieron a la conferencia:</w:t>
      </w:r>
    </w:p>
    <w:p w:rsidR="00660EF5" w:rsidRPr="00483C96" w:rsidRDefault="009B48F0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______________________________</w:t>
      </w:r>
    </w:p>
    <w:p w:rsidR="009B48F0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Número de estudiantes que no están asignados al curso que asistieron a la conferencia:</w:t>
      </w:r>
    </w:p>
    <w:p w:rsidR="00660EF5" w:rsidRPr="00483C96" w:rsidRDefault="009B48F0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______________________________</w:t>
      </w:r>
    </w:p>
    <w:p w:rsidR="009B48F0" w:rsidRPr="00483C96" w:rsidRDefault="009B48F0" w:rsidP="009B48F0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Lugar en donde se realizó la conferencia</w:t>
      </w:r>
      <w:r w:rsidR="000326E4" w:rsidRPr="00483C96">
        <w:rPr>
          <w:b/>
          <w:lang w:val="es-GT"/>
        </w:rPr>
        <w:t>: _</w:t>
      </w:r>
      <w:r w:rsidRPr="00483C96">
        <w:rPr>
          <w:b/>
          <w:lang w:val="es-GT"/>
        </w:rPr>
        <w:t>_______________________________________</w:t>
      </w:r>
    </w:p>
    <w:p w:rsidR="009B48F0" w:rsidRPr="00483C96" w:rsidRDefault="009B48F0" w:rsidP="00660EF5">
      <w:pPr>
        <w:pStyle w:val="Sinespaciado"/>
        <w:rPr>
          <w:b/>
          <w:lang w:val="es-GT"/>
        </w:rPr>
      </w:pP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Hora que inicio la conferencia:</w:t>
      </w:r>
      <w:r w:rsidR="009B48F0" w:rsidRPr="00483C96">
        <w:rPr>
          <w:b/>
          <w:lang w:val="es-GT"/>
        </w:rPr>
        <w:t xml:space="preserve">     __:__           </w:t>
      </w:r>
      <w:r w:rsidRPr="00483C96">
        <w:rPr>
          <w:b/>
          <w:lang w:val="es-GT"/>
        </w:rPr>
        <w:t>Hora que finalizo la conferencia:</w:t>
      </w:r>
      <w:r w:rsidR="009B48F0" w:rsidRPr="00483C96">
        <w:rPr>
          <w:b/>
          <w:lang w:val="es-GT"/>
        </w:rPr>
        <w:t xml:space="preserve">    __:__</w:t>
      </w:r>
    </w:p>
    <w:p w:rsidR="00D44523" w:rsidRDefault="00D44523" w:rsidP="003445BA">
      <w:pPr>
        <w:rPr>
          <w:b/>
          <w:sz w:val="22"/>
          <w:szCs w:val="22"/>
          <w:lang w:val="es-GT"/>
        </w:rPr>
      </w:pPr>
    </w:p>
    <w:p w:rsidR="00914278" w:rsidRDefault="003445BA" w:rsidP="003445BA">
      <w:pPr>
        <w:rPr>
          <w:b/>
          <w:sz w:val="22"/>
          <w:szCs w:val="22"/>
          <w:lang w:val="es-GT"/>
        </w:rPr>
      </w:pPr>
      <w:r>
        <w:rPr>
          <w:b/>
          <w:sz w:val="22"/>
          <w:szCs w:val="22"/>
          <w:lang w:val="es-GT"/>
        </w:rPr>
        <w:t>Foto</w:t>
      </w:r>
      <w:r w:rsidR="00444610">
        <w:rPr>
          <w:b/>
          <w:sz w:val="22"/>
          <w:szCs w:val="22"/>
          <w:lang w:val="es-GT"/>
        </w:rPr>
        <w:t>s</w:t>
      </w:r>
      <w:r>
        <w:rPr>
          <w:b/>
          <w:sz w:val="22"/>
          <w:szCs w:val="22"/>
          <w:lang w:val="es-GT"/>
        </w:rPr>
        <w:t xml:space="preserve"> d</w:t>
      </w:r>
      <w:r w:rsidR="00444610">
        <w:rPr>
          <w:b/>
          <w:sz w:val="22"/>
          <w:szCs w:val="22"/>
          <w:lang w:val="es-GT"/>
        </w:rPr>
        <w:t>urante la</w:t>
      </w:r>
      <w:r>
        <w:rPr>
          <w:b/>
          <w:sz w:val="22"/>
          <w:szCs w:val="22"/>
          <w:lang w:val="es-GT"/>
        </w:rPr>
        <w:t xml:space="preserve"> conferencia:</w:t>
      </w:r>
    </w:p>
    <w:p w:rsidR="003445BA" w:rsidRDefault="003445BA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5F06BD" w:rsidRDefault="005F06BD" w:rsidP="003445BA">
      <w:pPr>
        <w:rPr>
          <w:b/>
          <w:sz w:val="22"/>
          <w:szCs w:val="22"/>
          <w:lang w:val="es-GT"/>
        </w:rPr>
      </w:pPr>
    </w:p>
    <w:p w:rsidR="003445BA" w:rsidRDefault="003445BA" w:rsidP="003445BA">
      <w:pPr>
        <w:rPr>
          <w:b/>
          <w:sz w:val="22"/>
          <w:szCs w:val="22"/>
          <w:lang w:val="es-GT"/>
        </w:rPr>
      </w:pPr>
      <w:r>
        <w:rPr>
          <w:b/>
          <w:sz w:val="22"/>
          <w:szCs w:val="22"/>
          <w:lang w:val="es-GT"/>
        </w:rPr>
        <w:lastRenderedPageBreak/>
        <w:t xml:space="preserve">Foto de </w:t>
      </w:r>
      <w:r w:rsidR="00444610">
        <w:rPr>
          <w:b/>
          <w:sz w:val="22"/>
          <w:szCs w:val="22"/>
          <w:lang w:val="es-GT"/>
        </w:rPr>
        <w:t xml:space="preserve">publicación de la conferencia en </w:t>
      </w:r>
      <w:r w:rsidR="0082313A">
        <w:rPr>
          <w:b/>
          <w:sz w:val="22"/>
          <w:szCs w:val="22"/>
          <w:lang w:val="es-GT"/>
        </w:rPr>
        <w:t>Facebook</w:t>
      </w:r>
      <w:r>
        <w:rPr>
          <w:b/>
          <w:sz w:val="22"/>
          <w:szCs w:val="22"/>
          <w:lang w:val="es-GT"/>
        </w:rPr>
        <w:t>:</w:t>
      </w:r>
    </w:p>
    <w:p w:rsidR="0082313A" w:rsidRDefault="0082313A" w:rsidP="003445BA">
      <w:pPr>
        <w:rPr>
          <w:b/>
          <w:sz w:val="22"/>
          <w:szCs w:val="22"/>
          <w:lang w:val="es-GT"/>
        </w:rPr>
      </w:pPr>
    </w:p>
    <w:p w:rsidR="009B48F0" w:rsidRDefault="009B48F0" w:rsidP="003445BA">
      <w:pPr>
        <w:rPr>
          <w:b/>
          <w:sz w:val="22"/>
          <w:szCs w:val="22"/>
          <w:lang w:val="es-GT"/>
        </w:rPr>
      </w:pPr>
    </w:p>
    <w:p w:rsidR="009B48F0" w:rsidRDefault="009B48F0" w:rsidP="003445BA">
      <w:pPr>
        <w:rPr>
          <w:b/>
          <w:sz w:val="22"/>
          <w:szCs w:val="22"/>
          <w:lang w:val="es-GT"/>
        </w:rPr>
      </w:pPr>
    </w:p>
    <w:p w:rsidR="00D44523" w:rsidRDefault="00D44523" w:rsidP="003445BA">
      <w:pPr>
        <w:rPr>
          <w:b/>
          <w:sz w:val="22"/>
          <w:szCs w:val="22"/>
          <w:lang w:val="es-GT"/>
        </w:rPr>
      </w:pPr>
    </w:p>
    <w:p w:rsidR="009B48F0" w:rsidRDefault="009B48F0" w:rsidP="003445BA">
      <w:pPr>
        <w:rPr>
          <w:b/>
          <w:sz w:val="22"/>
          <w:szCs w:val="22"/>
          <w:lang w:val="es-GT"/>
        </w:rPr>
      </w:pPr>
    </w:p>
    <w:p w:rsidR="0082313A" w:rsidRDefault="0082313A" w:rsidP="003445BA">
      <w:pPr>
        <w:rPr>
          <w:b/>
          <w:sz w:val="22"/>
          <w:szCs w:val="22"/>
          <w:lang w:val="es-GT"/>
        </w:rPr>
      </w:pPr>
    </w:p>
    <w:p w:rsidR="003445BA" w:rsidRDefault="003445BA" w:rsidP="003445BA">
      <w:pPr>
        <w:rPr>
          <w:b/>
          <w:sz w:val="22"/>
          <w:szCs w:val="22"/>
          <w:lang w:val="es-GT"/>
        </w:rPr>
      </w:pPr>
    </w:p>
    <w:p w:rsidR="0082313A" w:rsidRDefault="0082313A" w:rsidP="003445BA">
      <w:pPr>
        <w:rPr>
          <w:b/>
          <w:sz w:val="22"/>
          <w:szCs w:val="22"/>
          <w:lang w:val="es-GT"/>
        </w:rPr>
      </w:pPr>
    </w:p>
    <w:p w:rsidR="0082313A" w:rsidRDefault="0082313A" w:rsidP="009B48F0">
      <w:pPr>
        <w:pStyle w:val="Ttulo2"/>
        <w:jc w:val="center"/>
        <w:rPr>
          <w:b/>
          <w:sz w:val="24"/>
          <w:szCs w:val="24"/>
          <w:lang w:val="es-GT"/>
        </w:rPr>
      </w:pPr>
      <w:r w:rsidRPr="009B48F0">
        <w:rPr>
          <w:b/>
          <w:sz w:val="24"/>
          <w:szCs w:val="24"/>
          <w:lang w:val="es-GT"/>
        </w:rPr>
        <w:t>Apartado de Retroalimentación</w:t>
      </w:r>
    </w:p>
    <w:p w:rsidR="00E85976" w:rsidRPr="00E85976" w:rsidRDefault="00E85976" w:rsidP="00E85976">
      <w:pPr>
        <w:rPr>
          <w:b/>
          <w:lang w:val="es-GT"/>
        </w:rPr>
      </w:pPr>
      <w:r w:rsidRPr="00E85976">
        <w:rPr>
          <w:b/>
          <w:lang w:val="es-GT"/>
        </w:rPr>
        <w:t xml:space="preserve">¿Bajo qué términos </w:t>
      </w:r>
      <w:r w:rsidR="000326E4">
        <w:rPr>
          <w:b/>
          <w:lang w:val="es-GT"/>
        </w:rPr>
        <w:t>realizo</w:t>
      </w:r>
      <w:r w:rsidRPr="00E85976">
        <w:rPr>
          <w:b/>
          <w:lang w:val="es-GT"/>
        </w:rPr>
        <w:t xml:space="preserve"> la selección del conferencista?</w:t>
      </w:r>
    </w:p>
    <w:p w:rsidR="00E85976" w:rsidRPr="00E85976" w:rsidRDefault="00E85976" w:rsidP="00E85976">
      <w:pPr>
        <w:rPr>
          <w:b/>
          <w:lang w:val="es-GT"/>
        </w:rPr>
      </w:pPr>
    </w:p>
    <w:p w:rsidR="00E85976" w:rsidRPr="00E85976" w:rsidRDefault="000326E4" w:rsidP="00E85976">
      <w:pPr>
        <w:rPr>
          <w:b/>
          <w:lang w:val="es-GT"/>
        </w:rPr>
      </w:pPr>
      <w:r w:rsidRPr="00E85976">
        <w:rPr>
          <w:b/>
          <w:lang w:val="es-GT"/>
        </w:rPr>
        <w:t>¿Qué</w:t>
      </w:r>
      <w:r w:rsidR="00E85976" w:rsidRPr="00E85976">
        <w:rPr>
          <w:b/>
          <w:lang w:val="es-GT"/>
        </w:rPr>
        <w:t xml:space="preserve"> </w:t>
      </w:r>
      <w:r w:rsidR="00254863">
        <w:rPr>
          <w:b/>
          <w:lang w:val="es-GT"/>
        </w:rPr>
        <w:t xml:space="preserve"> proceso o metodología </w:t>
      </w:r>
      <w:r>
        <w:rPr>
          <w:b/>
          <w:lang w:val="es-GT"/>
        </w:rPr>
        <w:t>utilizo</w:t>
      </w:r>
      <w:r w:rsidR="00254863">
        <w:rPr>
          <w:b/>
          <w:lang w:val="es-GT"/>
        </w:rPr>
        <w:t xml:space="preserve"> para escoger </w:t>
      </w:r>
      <w:r w:rsidR="00E85976" w:rsidRPr="00E85976">
        <w:rPr>
          <w:b/>
          <w:lang w:val="es-GT"/>
        </w:rPr>
        <w:t xml:space="preserve"> el tema de la conferencia o taller?</w:t>
      </w:r>
    </w:p>
    <w:p w:rsidR="00E85976" w:rsidRPr="00E85976" w:rsidRDefault="00E85976" w:rsidP="00E85976">
      <w:pPr>
        <w:rPr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  <w:r w:rsidRPr="00483C96">
        <w:rPr>
          <w:b/>
          <w:lang w:val="es-GT"/>
        </w:rPr>
        <w:t xml:space="preserve">¿Encontró apoyo a las conferencias por parte del Catedrático del curso? </w:t>
      </w: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  <w:r w:rsidRPr="00483C96">
        <w:rPr>
          <w:b/>
          <w:lang w:val="es-GT"/>
        </w:rPr>
        <w:t xml:space="preserve">¿Sabe usted cuales son los objetivos del </w:t>
      </w:r>
      <w:r w:rsidR="004A1B17">
        <w:rPr>
          <w:b/>
          <w:lang w:val="es-GT"/>
        </w:rPr>
        <w:t xml:space="preserve">Proyecto Desarrollo </w:t>
      </w:r>
      <w:r w:rsidRPr="00483C96">
        <w:rPr>
          <w:b/>
          <w:lang w:val="es-GT"/>
        </w:rPr>
        <w:t xml:space="preserve"> de Transferencia Tecnológica?</w:t>
      </w: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  <w:r w:rsidRPr="00483C96">
        <w:rPr>
          <w:b/>
          <w:lang w:val="es-GT"/>
        </w:rPr>
        <w:t>¿Considera usted que los talleres o conferencias son de beneficio para los estudiantes?</w:t>
      </w:r>
    </w:p>
    <w:p w:rsidR="009B48F0" w:rsidRPr="00483C96" w:rsidRDefault="009B48F0" w:rsidP="003445BA">
      <w:pPr>
        <w:rPr>
          <w:b/>
          <w:lang w:val="es-GT"/>
        </w:rPr>
      </w:pPr>
    </w:p>
    <w:p w:rsidR="006E3E02" w:rsidRPr="00483C96" w:rsidRDefault="006E3E02" w:rsidP="003445BA">
      <w:pPr>
        <w:rPr>
          <w:b/>
          <w:lang w:val="es-GT"/>
        </w:rPr>
      </w:pPr>
    </w:p>
    <w:p w:rsidR="000326E4" w:rsidRDefault="009B48F0" w:rsidP="003445BA">
      <w:pPr>
        <w:rPr>
          <w:b/>
          <w:lang w:val="es-GT"/>
        </w:rPr>
      </w:pPr>
      <w:r w:rsidRPr="00483C96">
        <w:rPr>
          <w:b/>
          <w:lang w:val="es-GT"/>
        </w:rPr>
        <w:t>De los estudiantes asignados a su cátedra que no asistieron a al taller o conferencia, ¿Cuál considera usted que fue el motivo de la ausencia?</w:t>
      </w:r>
    </w:p>
    <w:p w:rsidR="000326E4" w:rsidRDefault="000326E4">
      <w:pPr>
        <w:rPr>
          <w:b/>
          <w:lang w:val="es-GT"/>
        </w:rPr>
      </w:pPr>
      <w:r>
        <w:rPr>
          <w:b/>
          <w:lang w:val="es-GT"/>
        </w:rPr>
        <w:br w:type="page"/>
      </w:r>
    </w:p>
    <w:p w:rsidR="009B48F0" w:rsidRPr="000326E4" w:rsidRDefault="000326E4" w:rsidP="000326E4">
      <w:pPr>
        <w:pStyle w:val="Ttulo"/>
        <w:jc w:val="center"/>
        <w:rPr>
          <w:b/>
          <w:color w:val="000000" w:themeColor="text1"/>
          <w:lang w:val="es-GT"/>
        </w:rPr>
      </w:pPr>
      <w:r>
        <w:rPr>
          <w:b/>
          <w:color w:val="000000" w:themeColor="text1"/>
          <w:lang w:val="es-GT"/>
        </w:rPr>
        <w:lastRenderedPageBreak/>
        <w:t>conclus</w:t>
      </w:r>
      <w:r w:rsidRPr="000326E4">
        <w:rPr>
          <w:b/>
          <w:color w:val="000000" w:themeColor="text1"/>
          <w:lang w:val="es-GT"/>
        </w:rPr>
        <w:t xml:space="preserve">ion </w:t>
      </w:r>
    </w:p>
    <w:p w:rsidR="000326E4" w:rsidRDefault="000326E4" w:rsidP="000326E4">
      <w:pPr>
        <w:rPr>
          <w:lang w:val="es-GT"/>
        </w:rPr>
      </w:pPr>
      <w:r>
        <w:rPr>
          <w:lang w:val="es-GT"/>
        </w:rPr>
        <w:t>Se definen las conclusiones alcanzadas a través de la conferencia o taller</w:t>
      </w:r>
    </w:p>
    <w:p w:rsidR="00E876FC" w:rsidRDefault="00E876FC" w:rsidP="000326E4">
      <w:pPr>
        <w:rPr>
          <w:lang w:val="es-GT"/>
        </w:rPr>
      </w:pPr>
    </w:p>
    <w:p w:rsidR="00E876FC" w:rsidRDefault="00E876FC">
      <w:pPr>
        <w:rPr>
          <w:lang w:val="es-GT"/>
        </w:rPr>
      </w:pPr>
      <w:r>
        <w:rPr>
          <w:lang w:val="es-GT"/>
        </w:rPr>
        <w:br w:type="page"/>
      </w:r>
    </w:p>
    <w:p w:rsidR="00E876FC" w:rsidRPr="00E876FC" w:rsidRDefault="00E876FC" w:rsidP="00E876FC">
      <w:pPr>
        <w:pStyle w:val="Ttulo"/>
        <w:jc w:val="center"/>
        <w:rPr>
          <w:b/>
          <w:color w:val="000000" w:themeColor="text1"/>
          <w:lang w:val="es-GT"/>
        </w:rPr>
      </w:pPr>
      <w:r w:rsidRPr="00E876FC">
        <w:rPr>
          <w:b/>
          <w:color w:val="000000" w:themeColor="text1"/>
          <w:lang w:val="es-GT"/>
        </w:rPr>
        <w:lastRenderedPageBreak/>
        <w:t>Recomendaciones</w:t>
      </w:r>
    </w:p>
    <w:p w:rsidR="00E876FC" w:rsidRDefault="00E876FC">
      <w:pPr>
        <w:rPr>
          <w:lang w:val="es-GT"/>
        </w:rPr>
      </w:pPr>
      <w:r>
        <w:rPr>
          <w:lang w:val="es-GT"/>
        </w:rPr>
        <w:t>Proponer recomendaciones que le parezcan necesarias para mejorar el rendimiento de las conferencias o talleres.</w:t>
      </w:r>
      <w:r>
        <w:rPr>
          <w:lang w:val="es-GT"/>
        </w:rPr>
        <w:br w:type="page"/>
      </w:r>
    </w:p>
    <w:p w:rsidR="00E876FC" w:rsidRDefault="00E876FC" w:rsidP="000326E4">
      <w:pPr>
        <w:rPr>
          <w:lang w:val="es-GT"/>
        </w:rPr>
      </w:pPr>
    </w:p>
    <w:p w:rsidR="00E912FB" w:rsidRPr="00E876FC" w:rsidRDefault="006E3E02" w:rsidP="00E876FC">
      <w:pPr>
        <w:pStyle w:val="Ttulo1"/>
        <w:rPr>
          <w:color w:val="000000" w:themeColor="text1"/>
          <w:lang w:val="es-GT"/>
        </w:rPr>
      </w:pPr>
      <w:r w:rsidRPr="00E876FC">
        <w:rPr>
          <w:color w:val="000000" w:themeColor="text1"/>
          <w:lang w:val="es-GT"/>
        </w:rPr>
        <w:t>Instrucciones de entrega del reporte:</w:t>
      </w:r>
    </w:p>
    <w:p w:rsidR="004A1B17" w:rsidRDefault="006E3E02" w:rsidP="003445BA">
      <w:pPr>
        <w:rPr>
          <w:sz w:val="18"/>
          <w:szCs w:val="18"/>
          <w:lang w:val="es-GT"/>
        </w:rPr>
      </w:pPr>
      <w:r w:rsidRPr="00483C96">
        <w:rPr>
          <w:sz w:val="18"/>
          <w:szCs w:val="18"/>
          <w:lang w:val="es-GT"/>
        </w:rPr>
        <w:t xml:space="preserve">El </w:t>
      </w:r>
      <w:r w:rsidR="007A6BD4">
        <w:rPr>
          <w:sz w:val="18"/>
          <w:szCs w:val="18"/>
          <w:lang w:val="es-GT"/>
        </w:rPr>
        <w:t xml:space="preserve">reporte debe ser ingresado en los entregables del Sistema </w:t>
      </w:r>
      <w:hyperlink r:id="rId10" w:history="1">
        <w:r w:rsidR="007A6BD4" w:rsidRPr="00463A73">
          <w:rPr>
            <w:rStyle w:val="Hipervnculo"/>
            <w:sz w:val="18"/>
            <w:szCs w:val="18"/>
            <w:lang w:val="es-GT"/>
          </w:rPr>
          <w:t>https://dtt-ecys.org</w:t>
        </w:r>
      </w:hyperlink>
      <w:r w:rsidR="007A6BD4">
        <w:rPr>
          <w:sz w:val="18"/>
          <w:szCs w:val="18"/>
          <w:lang w:val="es-GT"/>
        </w:rPr>
        <w:t xml:space="preserve"> “Reporte Conferencia”</w:t>
      </w:r>
    </w:p>
    <w:p w:rsidR="007A6BD4" w:rsidRDefault="007A6BD4" w:rsidP="003445BA">
      <w:pPr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 xml:space="preserve">La carta de aprobación de la conferencia también debe ser ingresada en </w:t>
      </w:r>
      <w:hyperlink r:id="rId11" w:history="1">
        <w:r w:rsidRPr="00463A73">
          <w:rPr>
            <w:rStyle w:val="Hipervnculo"/>
            <w:sz w:val="18"/>
            <w:szCs w:val="18"/>
            <w:lang w:val="es-GT"/>
          </w:rPr>
          <w:t>https://dtt-ecys.org</w:t>
        </w:r>
      </w:hyperlink>
      <w:r>
        <w:rPr>
          <w:sz w:val="18"/>
          <w:szCs w:val="18"/>
          <w:lang w:val="es-GT"/>
        </w:rPr>
        <w:t>, en el entregable carta Conferencia.</w:t>
      </w:r>
    </w:p>
    <w:p w:rsidR="007A6BD4" w:rsidRDefault="007A6BD4" w:rsidP="003445BA">
      <w:pPr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Incorporar al Informe:</w:t>
      </w:r>
    </w:p>
    <w:p w:rsidR="0082313A" w:rsidRPr="00A12725" w:rsidRDefault="006E3E02" w:rsidP="003445BA">
      <w:pPr>
        <w:pStyle w:val="Sinespaciado"/>
        <w:numPr>
          <w:ilvl w:val="0"/>
          <w:numId w:val="2"/>
        </w:numPr>
        <w:rPr>
          <w:b/>
          <w:sz w:val="22"/>
          <w:szCs w:val="22"/>
          <w:lang w:val="es-GT"/>
        </w:rPr>
      </w:pPr>
      <w:r w:rsidRPr="005F06BD">
        <w:rPr>
          <w:sz w:val="18"/>
          <w:szCs w:val="18"/>
          <w:lang w:val="es-GT"/>
        </w:rPr>
        <w:t>Listado de asistencia</w:t>
      </w:r>
      <w:r w:rsidR="007A6BD4">
        <w:rPr>
          <w:sz w:val="18"/>
          <w:szCs w:val="18"/>
          <w:lang w:val="es-GT"/>
        </w:rPr>
        <w:t xml:space="preserve"> con firma de participación</w:t>
      </w:r>
      <w:r w:rsidRPr="005F06BD">
        <w:rPr>
          <w:sz w:val="18"/>
          <w:szCs w:val="18"/>
          <w:lang w:val="es-GT"/>
        </w:rPr>
        <w:t>.</w:t>
      </w: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jc w:val="center"/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F.____________________________________</w:t>
      </w:r>
    </w:p>
    <w:p w:rsidR="00A12725" w:rsidRPr="00A12725" w:rsidRDefault="00A12725" w:rsidP="00A12725">
      <w:pPr>
        <w:pStyle w:val="Sinespaciado"/>
        <w:jc w:val="center"/>
        <w:rPr>
          <w:color w:val="FF0000"/>
          <w:sz w:val="18"/>
          <w:szCs w:val="18"/>
          <w:lang w:val="es-GT"/>
        </w:rPr>
      </w:pPr>
      <w:r w:rsidRPr="00A12725">
        <w:rPr>
          <w:color w:val="FF0000"/>
          <w:sz w:val="18"/>
          <w:szCs w:val="18"/>
          <w:lang w:val="es-GT"/>
        </w:rPr>
        <w:t>Nombre docente o Jefe:</w:t>
      </w:r>
    </w:p>
    <w:p w:rsidR="00A12725" w:rsidRPr="005F06BD" w:rsidRDefault="00A12725" w:rsidP="00A12725">
      <w:pPr>
        <w:pStyle w:val="Sinespaciado"/>
        <w:jc w:val="center"/>
        <w:rPr>
          <w:b/>
          <w:sz w:val="22"/>
          <w:szCs w:val="22"/>
          <w:lang w:val="es-GT"/>
        </w:rPr>
      </w:pPr>
      <w:r>
        <w:rPr>
          <w:sz w:val="18"/>
          <w:szCs w:val="18"/>
          <w:lang w:val="es-GT"/>
        </w:rPr>
        <w:t>Vo. Bo. Docente o Jefe.</w:t>
      </w:r>
    </w:p>
    <w:sectPr w:rsidR="00A12725" w:rsidRPr="005F06BD" w:rsidSect="007E2AA4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BF" w:rsidRDefault="00EF67BF" w:rsidP="007F6DC9">
      <w:pPr>
        <w:spacing w:before="0" w:after="0" w:line="240" w:lineRule="auto"/>
      </w:pPr>
      <w:r>
        <w:separator/>
      </w:r>
    </w:p>
  </w:endnote>
  <w:endnote w:type="continuationSeparator" w:id="1">
    <w:p w:rsidR="00EF67BF" w:rsidRDefault="00EF67BF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474747" w:themeColor="accent5" w:themeShade="BF"/>
        <w:insideH w:val="single" w:sz="18" w:space="0" w:color="9F9F9F" w:themeColor="accent5" w:themeTint="99"/>
        <w:insideV w:val="single" w:sz="18" w:space="0" w:color="474747" w:themeColor="accent5" w:themeShade="BF"/>
      </w:tblBorders>
      <w:tblLook w:val="04A0"/>
    </w:tblPr>
    <w:tblGrid>
      <w:gridCol w:w="1033"/>
      <w:gridCol w:w="8929"/>
    </w:tblGrid>
    <w:tr w:rsidR="009046EC" w:rsidTr="00342DB3">
      <w:tc>
        <w:tcPr>
          <w:tcW w:w="918" w:type="dxa"/>
        </w:tcPr>
        <w:p w:rsidR="009046EC" w:rsidRPr="00553D90" w:rsidRDefault="00016109">
          <w:pPr>
            <w:pStyle w:val="Piedepgina"/>
            <w:jc w:val="right"/>
            <w:rPr>
              <w:b/>
              <w:color w:val="6E6E6E" w:themeColor="accent1" w:themeShade="80"/>
              <w:sz w:val="18"/>
              <w:szCs w:val="18"/>
            </w:rPr>
          </w:pPr>
          <w:r w:rsidRPr="00553D90">
            <w:rPr>
              <w:color w:val="6E6E6E" w:themeColor="accent1" w:themeShade="80"/>
              <w:sz w:val="18"/>
              <w:szCs w:val="18"/>
            </w:rPr>
            <w:fldChar w:fldCharType="begin"/>
          </w:r>
          <w:r w:rsidR="009046EC" w:rsidRPr="00553D90">
            <w:rPr>
              <w:color w:val="6E6E6E" w:themeColor="accent1" w:themeShade="80"/>
              <w:sz w:val="18"/>
              <w:szCs w:val="18"/>
            </w:rPr>
            <w:instrText xml:space="preserve"> PAGE   \* MERGEFORMAT </w:instrTex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separate"/>
          </w:r>
          <w:r w:rsidR="00D35AFA" w:rsidRPr="00D35AFA">
            <w:rPr>
              <w:b/>
              <w:noProof/>
              <w:color w:val="6E6E6E" w:themeColor="accent1" w:themeShade="80"/>
              <w:sz w:val="18"/>
              <w:szCs w:val="18"/>
            </w:rPr>
            <w:t>8</w: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9046EC" w:rsidRDefault="009046EC">
          <w:pPr>
            <w:pStyle w:val="Piedepgina"/>
          </w:pPr>
        </w:p>
      </w:tc>
    </w:tr>
  </w:tbl>
  <w:p w:rsidR="007F6DC9" w:rsidRDefault="007F6D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BF" w:rsidRDefault="00EF67BF" w:rsidP="007F6DC9">
      <w:pPr>
        <w:spacing w:before="0" w:after="0" w:line="240" w:lineRule="auto"/>
      </w:pPr>
      <w:r>
        <w:separator/>
      </w:r>
    </w:p>
  </w:footnote>
  <w:footnote w:type="continuationSeparator" w:id="1">
    <w:p w:rsidR="00EF67BF" w:rsidRDefault="00EF67BF" w:rsidP="007F6D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474747" w:themeColor="accent5" w:themeShade="BF"/>
        <w:insideH w:val="single" w:sz="18" w:space="0" w:color="474747" w:themeColor="accent5" w:themeShade="BF"/>
        <w:insideV w:val="single" w:sz="18" w:space="0" w:color="474747" w:themeColor="accent5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3"/>
      <w:gridCol w:w="1243"/>
    </w:tblGrid>
    <w:tr w:rsidR="00383F79" w:rsidTr="007F37FE">
      <w:trPr>
        <w:trHeight w:val="288"/>
      </w:trPr>
      <w:tc>
        <w:tcPr>
          <w:tcW w:w="7765" w:type="dxa"/>
        </w:tcPr>
        <w:p w:rsidR="00383F79" w:rsidRPr="00886431" w:rsidRDefault="00886431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>
            <w:rPr>
              <w:rFonts w:asciiTheme="majorHAnsi" w:eastAsiaTheme="majorEastAsia" w:hAnsiTheme="majorHAnsi" w:cstheme="majorBidi"/>
              <w:noProof/>
              <w:sz w:val="22"/>
              <w:szCs w:val="22"/>
              <w:lang w:val="es-MX" w:eastAsia="es-MX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714500" cy="581186"/>
                <wp:effectExtent l="0" t="0" r="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AC_COLO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390" cy="58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Universidad de San Carlos de Guatemala</w:t>
          </w:r>
        </w:p>
        <w:p w:rsidR="00886431" w:rsidRPr="00886431" w:rsidRDefault="00886431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Facultad de ingeniería</w:t>
          </w:r>
        </w:p>
        <w:p w:rsidR="00886431" w:rsidRPr="00886431" w:rsidRDefault="00886431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Escuela de </w:t>
          </w:r>
          <w:r w:rsidR="00D35AFA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Ingeniería en </w:t>
          </w: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Ciencias y Sistemas</w:t>
          </w:r>
        </w:p>
        <w:p w:rsidR="00886431" w:rsidRPr="00886431" w:rsidRDefault="0080404C" w:rsidP="00D35AFA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Segundo </w:t>
          </w:r>
          <w:r w:rsidR="00886431"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 201</w:t>
          </w:r>
          <w:r w:rsidR="00D35AFA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6</w:t>
          </w:r>
        </w:p>
      </w:tc>
      <w:sdt>
        <w:sdtPr>
          <w:rPr>
            <w:rFonts w:eastAsiaTheme="majorEastAsia" w:cstheme="majorBidi"/>
            <w:b/>
            <w:bCs/>
            <w:sz w:val="18"/>
            <w:szCs w:val="18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83F79" w:rsidRDefault="00D35AFA" w:rsidP="000B28C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DDDDDD" w:themeColor="accent1"/>
                  <w:sz w:val="36"/>
                  <w:szCs w:val="36"/>
                </w:rPr>
              </w:pPr>
              <w:r>
                <w:rPr>
                  <w:rFonts w:eastAsiaTheme="majorEastAsia" w:cstheme="majorBidi"/>
                  <w:b/>
                  <w:bCs/>
                  <w:sz w:val="18"/>
                  <w:szCs w:val="18"/>
                  <w:lang w:val="es-ES"/>
                </w:rPr>
                <w:t>2016</w:t>
              </w:r>
            </w:p>
          </w:tc>
        </w:sdtContent>
      </w:sdt>
    </w:tr>
  </w:tbl>
  <w:p w:rsidR="007F6DC9" w:rsidRPr="0066242C" w:rsidRDefault="007F6DC9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57A7F"/>
    <w:multiLevelType w:val="hybridMultilevel"/>
    <w:tmpl w:val="7324CD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7DB"/>
    <w:multiLevelType w:val="hybridMultilevel"/>
    <w:tmpl w:val="C35055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form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1759"/>
    <w:rsid w:val="00016109"/>
    <w:rsid w:val="0002665B"/>
    <w:rsid w:val="00030F75"/>
    <w:rsid w:val="000326E4"/>
    <w:rsid w:val="00054C95"/>
    <w:rsid w:val="00061759"/>
    <w:rsid w:val="00065F04"/>
    <w:rsid w:val="000A43DF"/>
    <w:rsid w:val="000B28C4"/>
    <w:rsid w:val="000D07F4"/>
    <w:rsid w:val="000E79BC"/>
    <w:rsid w:val="000F5520"/>
    <w:rsid w:val="0010480D"/>
    <w:rsid w:val="001074B3"/>
    <w:rsid w:val="00157DBA"/>
    <w:rsid w:val="00180A0C"/>
    <w:rsid w:val="00185E7D"/>
    <w:rsid w:val="001D0F52"/>
    <w:rsid w:val="00203530"/>
    <w:rsid w:val="00240D7A"/>
    <w:rsid w:val="00254863"/>
    <w:rsid w:val="00272934"/>
    <w:rsid w:val="002A20A0"/>
    <w:rsid w:val="002B43BA"/>
    <w:rsid w:val="00337E40"/>
    <w:rsid w:val="00342DB3"/>
    <w:rsid w:val="003445BA"/>
    <w:rsid w:val="00383F79"/>
    <w:rsid w:val="003862CC"/>
    <w:rsid w:val="003D446A"/>
    <w:rsid w:val="00406A1A"/>
    <w:rsid w:val="00437A57"/>
    <w:rsid w:val="0044013D"/>
    <w:rsid w:val="00444610"/>
    <w:rsid w:val="00461899"/>
    <w:rsid w:val="00470E11"/>
    <w:rsid w:val="00483C96"/>
    <w:rsid w:val="004A1B17"/>
    <w:rsid w:val="004B35EF"/>
    <w:rsid w:val="00553D90"/>
    <w:rsid w:val="00565E17"/>
    <w:rsid w:val="005D63CC"/>
    <w:rsid w:val="005F06BD"/>
    <w:rsid w:val="00621DA7"/>
    <w:rsid w:val="00660EF5"/>
    <w:rsid w:val="0066242C"/>
    <w:rsid w:val="0069481C"/>
    <w:rsid w:val="006C4B4E"/>
    <w:rsid w:val="006D30C1"/>
    <w:rsid w:val="006E3E02"/>
    <w:rsid w:val="006E60B3"/>
    <w:rsid w:val="006F01FE"/>
    <w:rsid w:val="00707A78"/>
    <w:rsid w:val="007871DE"/>
    <w:rsid w:val="007A6BD4"/>
    <w:rsid w:val="007E2AA4"/>
    <w:rsid w:val="007F37FE"/>
    <w:rsid w:val="007F6DC9"/>
    <w:rsid w:val="0080390D"/>
    <w:rsid w:val="0080404C"/>
    <w:rsid w:val="0082313A"/>
    <w:rsid w:val="00837FE9"/>
    <w:rsid w:val="00883121"/>
    <w:rsid w:val="00886431"/>
    <w:rsid w:val="00894477"/>
    <w:rsid w:val="0089539D"/>
    <w:rsid w:val="008E6671"/>
    <w:rsid w:val="009046EC"/>
    <w:rsid w:val="00914278"/>
    <w:rsid w:val="009640F6"/>
    <w:rsid w:val="00964357"/>
    <w:rsid w:val="009865B4"/>
    <w:rsid w:val="009B48F0"/>
    <w:rsid w:val="009F647C"/>
    <w:rsid w:val="00A12725"/>
    <w:rsid w:val="00A3072B"/>
    <w:rsid w:val="00A80549"/>
    <w:rsid w:val="00A87B74"/>
    <w:rsid w:val="00AA3CA2"/>
    <w:rsid w:val="00B16A99"/>
    <w:rsid w:val="00B87A29"/>
    <w:rsid w:val="00BD2209"/>
    <w:rsid w:val="00C34BA7"/>
    <w:rsid w:val="00C64AE0"/>
    <w:rsid w:val="00C83EFB"/>
    <w:rsid w:val="00CA71FD"/>
    <w:rsid w:val="00D35AFA"/>
    <w:rsid w:val="00D442CE"/>
    <w:rsid w:val="00D444EC"/>
    <w:rsid w:val="00D44523"/>
    <w:rsid w:val="00DA032A"/>
    <w:rsid w:val="00DB3D2C"/>
    <w:rsid w:val="00E0303C"/>
    <w:rsid w:val="00E46AB0"/>
    <w:rsid w:val="00E525DC"/>
    <w:rsid w:val="00E85976"/>
    <w:rsid w:val="00E876FC"/>
    <w:rsid w:val="00E912FB"/>
    <w:rsid w:val="00E928DF"/>
    <w:rsid w:val="00EF67BF"/>
    <w:rsid w:val="00F04E23"/>
    <w:rsid w:val="00F56B73"/>
    <w:rsid w:val="00FD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5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7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14278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14278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4278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4278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6E6E6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DDDDDD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60EF5"/>
    <w:rPr>
      <w:color w:val="808080"/>
    </w:rPr>
  </w:style>
  <w:style w:type="character" w:customStyle="1" w:styleId="Estilo1">
    <w:name w:val="Estilo1"/>
    <w:basedOn w:val="Fuentedeprrafopredeter"/>
    <w:uiPriority w:val="1"/>
    <w:rsid w:val="009F647C"/>
    <w:rPr>
      <w:rFonts w:asciiTheme="minorHAnsi" w:hAnsiTheme="minorHAnsi"/>
      <w:b w:val="0"/>
      <w:sz w:val="22"/>
    </w:rPr>
  </w:style>
  <w:style w:type="character" w:styleId="Hipervnculo">
    <w:name w:val="Hyperlink"/>
    <w:basedOn w:val="Fuentedeprrafopredeter"/>
    <w:uiPriority w:val="99"/>
    <w:unhideWhenUsed/>
    <w:rsid w:val="007A6BD4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5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14278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4278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4278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6E6E6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DDDDDD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60EF5"/>
    <w:rPr>
      <w:color w:val="808080"/>
    </w:rPr>
  </w:style>
  <w:style w:type="character" w:customStyle="1" w:styleId="Estilo1">
    <w:name w:val="Estilo1"/>
    <w:basedOn w:val="Fuentedeprrafopredeter"/>
    <w:uiPriority w:val="1"/>
    <w:rsid w:val="009F647C"/>
    <w:rPr>
      <w:rFonts w:asciiTheme="minorHAnsi" w:hAnsiTheme="minorHAnsi"/>
      <w:b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tt-ecys.or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tt-ecys.org" TargetMode="External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la\Downloads\TS010256910.dotx" TargetMode="Externa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36CC11-4D04-4BA7-A6AF-52D5B762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TS010256910</Template>
  <TotalTime>141</TotalTime>
  <Pages>8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de servicios (Hostelería)</vt:lpstr>
      <vt:lpstr>Cuestionario de servicios (Hostelería)</vt:lpstr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conferencia</dc:title>
  <dc:subject>Nombre del curso, sección y catedrático</dc:subject>
  <dc:creator>Nombre del Tutor Académico</dc:creator>
  <cp:lastModifiedBy>Marin</cp:lastModifiedBy>
  <cp:revision>14</cp:revision>
  <cp:lastPrinted>2012-10-22T02:17:00Z</cp:lastPrinted>
  <dcterms:created xsi:type="dcterms:W3CDTF">2013-05-19T17:31:00Z</dcterms:created>
  <dcterms:modified xsi:type="dcterms:W3CDTF">2016-09-28T01:57:00Z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TC102569109990</vt:lpwstr>
  </property>
</Properties>
</file>